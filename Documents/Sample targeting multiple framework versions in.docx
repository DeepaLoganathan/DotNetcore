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AD" w:rsidRDefault="005666AD" w:rsidP="00E52244">
      <w:pPr>
        <w:pStyle w:val="Title"/>
      </w:pPr>
      <w:r>
        <w:t>Sample targeting multiple framework versions in .NET core</w:t>
      </w:r>
    </w:p>
    <w:p w:rsidR="00E52244" w:rsidRDefault="00E52244" w:rsidP="00E52244">
      <w:pPr>
        <w:pStyle w:val="Title"/>
      </w:pPr>
    </w:p>
    <w:p w:rsidR="00855982" w:rsidRDefault="005666AD" w:rsidP="005666AD">
      <w:r>
        <w:t xml:space="preserve">To </w:t>
      </w:r>
      <w:r w:rsidR="00151704">
        <w:t>create</w:t>
      </w:r>
      <w:r>
        <w:t xml:space="preserve"> a project </w:t>
      </w:r>
      <w:r w:rsidR="00151704">
        <w:t xml:space="preserve">that </w:t>
      </w:r>
      <w:r>
        <w:t>target</w:t>
      </w:r>
      <w:r w:rsidR="00151704">
        <w:t>s</w:t>
      </w:r>
      <w:r>
        <w:t xml:space="preserve"> multiple framework versions of .NET core, we have two options </w:t>
      </w:r>
      <w:r w:rsidR="00151704">
        <w:t xml:space="preserve">to accomplish this requirement. </w:t>
      </w:r>
    </w:p>
    <w:p w:rsidR="005666AD" w:rsidRDefault="005666AD" w:rsidP="005666AD">
      <w:pPr>
        <w:pStyle w:val="ListParagraph"/>
        <w:numPr>
          <w:ilvl w:val="0"/>
          <w:numId w:val="30"/>
        </w:numPr>
      </w:pPr>
      <w:r>
        <w:t>Create a single .</w:t>
      </w:r>
      <w:proofErr w:type="spellStart"/>
      <w:r>
        <w:t>csproj</w:t>
      </w:r>
      <w:proofErr w:type="spellEnd"/>
      <w:r>
        <w:t xml:space="preserve"> file that targets multiple framework versions. </w:t>
      </w:r>
    </w:p>
    <w:p w:rsidR="005666AD" w:rsidRDefault="005666AD" w:rsidP="005666AD">
      <w:pPr>
        <w:ind w:left="1080"/>
      </w:pPr>
      <w:r>
        <w:t xml:space="preserve">This can be </w:t>
      </w:r>
      <w:r w:rsidR="00151704">
        <w:t>done</w:t>
      </w:r>
      <w:r>
        <w:t xml:space="preserve"> by using the tag </w:t>
      </w:r>
      <w:r w:rsidRPr="00151704">
        <w:rPr>
          <w:b/>
        </w:rPr>
        <w:t>&lt;</w:t>
      </w:r>
      <w:proofErr w:type="spellStart"/>
      <w:r w:rsidRPr="00151704">
        <w:rPr>
          <w:b/>
        </w:rPr>
        <w:t>TargetFrameworks</w:t>
      </w:r>
      <w:proofErr w:type="spellEnd"/>
      <w:r w:rsidRPr="00151704">
        <w:rPr>
          <w:b/>
        </w:rPr>
        <w:t>&gt;</w:t>
      </w:r>
      <w:r w:rsidR="00151704">
        <w:rPr>
          <w:b/>
        </w:rPr>
        <w:t>(plural)</w:t>
      </w:r>
      <w:r>
        <w:t xml:space="preserve"> instead of </w:t>
      </w:r>
      <w:r w:rsidRPr="00151704">
        <w:rPr>
          <w:b/>
        </w:rPr>
        <w:t>&lt;</w:t>
      </w:r>
      <w:proofErr w:type="spellStart"/>
      <w:r w:rsidRPr="00151704">
        <w:rPr>
          <w:b/>
        </w:rPr>
        <w:t>TargetFramework</w:t>
      </w:r>
      <w:proofErr w:type="spellEnd"/>
      <w:r w:rsidRPr="00151704">
        <w:rPr>
          <w:b/>
        </w:rPr>
        <w:t>&gt;</w:t>
      </w:r>
      <w:r>
        <w:t xml:space="preserve"> which allows us to specify the target frameworks separated by semicolon (;)</w:t>
      </w:r>
    </w:p>
    <w:p w:rsidR="00151704" w:rsidRDefault="00151704" w:rsidP="00151704">
      <w:pPr>
        <w:ind w:left="720" w:firstLine="360"/>
      </w:pPr>
      <w:r>
        <w:t xml:space="preserve">For </w:t>
      </w:r>
      <w:proofErr w:type="spellStart"/>
      <w:r>
        <w:t>eg</w:t>
      </w:r>
      <w:proofErr w:type="spellEnd"/>
      <w:r>
        <w:t>.,</w:t>
      </w:r>
    </w:p>
    <w:p w:rsidR="00151704" w:rsidRPr="00151704" w:rsidRDefault="00151704" w:rsidP="00151704">
      <w:pPr>
        <w:ind w:left="1080" w:firstLine="336"/>
        <w:rPr>
          <w:rFonts w:ascii="Calibri Light" w:hAnsi="Calibri Light" w:cs="Calibri Light"/>
        </w:rPr>
      </w:pPr>
      <w:r w:rsidRPr="00151704">
        <w:rPr>
          <w:rFonts w:ascii="Calibri Light" w:hAnsi="Calibri Light" w:cs="Calibri Light"/>
        </w:rPr>
        <w:t>&lt;</w:t>
      </w:r>
      <w:proofErr w:type="spellStart"/>
      <w:r w:rsidRPr="00151704">
        <w:rPr>
          <w:rFonts w:ascii="Calibri Light" w:hAnsi="Calibri Light" w:cs="Calibri Light"/>
        </w:rPr>
        <w:t>TargetFrameworks</w:t>
      </w:r>
      <w:proofErr w:type="spellEnd"/>
      <w:r w:rsidRPr="00151704">
        <w:rPr>
          <w:rFonts w:ascii="Calibri Light" w:hAnsi="Calibri Light" w:cs="Calibri Light"/>
        </w:rPr>
        <w:t>&gt; net</w:t>
      </w:r>
      <w:proofErr w:type="gramStart"/>
      <w:r w:rsidRPr="00151704">
        <w:rPr>
          <w:rFonts w:ascii="Calibri Light" w:hAnsi="Calibri Light" w:cs="Calibri Light"/>
        </w:rPr>
        <w:t>452;net</w:t>
      </w:r>
      <w:proofErr w:type="gramEnd"/>
      <w:r w:rsidRPr="00151704">
        <w:rPr>
          <w:rFonts w:ascii="Calibri Light" w:hAnsi="Calibri Light" w:cs="Calibri Light"/>
        </w:rPr>
        <w:t>461; &lt;/</w:t>
      </w:r>
      <w:proofErr w:type="spellStart"/>
      <w:r w:rsidRPr="00151704">
        <w:rPr>
          <w:rFonts w:ascii="Calibri Light" w:hAnsi="Calibri Light" w:cs="Calibri Light"/>
        </w:rPr>
        <w:t>TargetFrameworks</w:t>
      </w:r>
      <w:proofErr w:type="spellEnd"/>
      <w:r w:rsidRPr="00151704">
        <w:rPr>
          <w:rFonts w:ascii="Calibri Light" w:hAnsi="Calibri Light" w:cs="Calibri Light"/>
        </w:rPr>
        <w:t>&gt;</w:t>
      </w:r>
    </w:p>
    <w:p w:rsidR="005666AD" w:rsidRDefault="00151704" w:rsidP="005666AD">
      <w:pPr>
        <w:ind w:left="1080"/>
      </w:pPr>
      <w:r>
        <w:t>Pros: E</w:t>
      </w:r>
      <w:r w:rsidR="005666AD">
        <w:t xml:space="preserve">asy to build, fetch the </w:t>
      </w:r>
      <w:proofErr w:type="spellStart"/>
      <w:r w:rsidR="005666AD">
        <w:t>nuget</w:t>
      </w:r>
      <w:proofErr w:type="spellEnd"/>
      <w:r w:rsidR="005666AD">
        <w:t xml:space="preserve"> packages once.</w:t>
      </w:r>
    </w:p>
    <w:p w:rsidR="005666AD" w:rsidRDefault="005666AD" w:rsidP="005666AD">
      <w:pPr>
        <w:pStyle w:val="ListParagraph"/>
        <w:numPr>
          <w:ilvl w:val="0"/>
          <w:numId w:val="30"/>
        </w:numPr>
      </w:pPr>
      <w:r>
        <w:t>Create multiple .</w:t>
      </w:r>
      <w:proofErr w:type="spellStart"/>
      <w:r>
        <w:t>csproj</w:t>
      </w:r>
      <w:proofErr w:type="spellEnd"/>
      <w:r>
        <w:t xml:space="preserve"> files for each framework and add components to each sample for testing</w:t>
      </w:r>
      <w:r w:rsidR="00151704">
        <w:t xml:space="preserve"> with corresponding frameworks.</w:t>
      </w:r>
    </w:p>
    <w:p w:rsidR="005666AD" w:rsidRDefault="005666AD" w:rsidP="005666AD">
      <w:pPr>
        <w:ind w:left="1080"/>
      </w:pPr>
      <w:r>
        <w:t xml:space="preserve">Pros:  </w:t>
      </w:r>
      <w:r w:rsidR="00151704">
        <w:t>C</w:t>
      </w:r>
      <w:r>
        <w:t>an avoid unwanted bugs</w:t>
      </w:r>
      <w:r w:rsidR="00151704">
        <w:t>.</w:t>
      </w:r>
    </w:p>
    <w:p w:rsidR="00151704" w:rsidRDefault="00151704" w:rsidP="005666AD">
      <w:pPr>
        <w:ind w:left="1080"/>
      </w:pPr>
      <w:r>
        <w:tab/>
        <w:t xml:space="preserve">    Independent of additional tools like (it is must to have VS2017 15.7 and above for testing latest .NET core framework</w:t>
      </w:r>
      <w:r w:rsidR="0034350A">
        <w:t xml:space="preserve"> v2.1</w:t>
      </w:r>
      <w:r>
        <w:t>).</w:t>
      </w:r>
    </w:p>
    <w:p w:rsidR="00151704" w:rsidRDefault="00151704" w:rsidP="0034350A">
      <w:pPr>
        <w:pStyle w:val="Heading3"/>
      </w:pPr>
      <w:r>
        <w:t>Requirements</w:t>
      </w:r>
    </w:p>
    <w:p w:rsidR="00151704" w:rsidRDefault="00151704" w:rsidP="00151704">
      <w:pPr>
        <w:pStyle w:val="ListParagraph"/>
        <w:numPr>
          <w:ilvl w:val="0"/>
          <w:numId w:val="32"/>
        </w:numPr>
      </w:pPr>
      <w:r>
        <w:t>Install the frameworks in which the components need to be tested and its dependent SDKs</w:t>
      </w:r>
      <w:r w:rsidR="00E52244">
        <w:t>.</w:t>
      </w:r>
    </w:p>
    <w:p w:rsidR="00151704" w:rsidRDefault="00151704" w:rsidP="005666AD">
      <w:pPr>
        <w:pStyle w:val="ListParagraph"/>
        <w:numPr>
          <w:ilvl w:val="1"/>
          <w:numId w:val="32"/>
        </w:numPr>
      </w:pPr>
      <w:r>
        <w:t>.NET core 1.0</w:t>
      </w:r>
    </w:p>
    <w:p w:rsidR="00151704" w:rsidRDefault="00151704" w:rsidP="005666AD">
      <w:pPr>
        <w:pStyle w:val="ListParagraph"/>
        <w:numPr>
          <w:ilvl w:val="1"/>
          <w:numId w:val="32"/>
        </w:numPr>
      </w:pPr>
      <w:r>
        <w:t>.NET core 1.1</w:t>
      </w:r>
    </w:p>
    <w:p w:rsidR="00151704" w:rsidRDefault="00151704" w:rsidP="005666AD">
      <w:pPr>
        <w:pStyle w:val="ListParagraph"/>
        <w:numPr>
          <w:ilvl w:val="1"/>
          <w:numId w:val="32"/>
        </w:numPr>
      </w:pPr>
      <w:r>
        <w:t>.NET core 2.0</w:t>
      </w:r>
    </w:p>
    <w:p w:rsidR="00151704" w:rsidRDefault="00151704" w:rsidP="00151704">
      <w:pPr>
        <w:pStyle w:val="ListParagraph"/>
        <w:numPr>
          <w:ilvl w:val="1"/>
          <w:numId w:val="32"/>
        </w:numPr>
      </w:pPr>
      <w:r>
        <w:t>.NET core 2.1</w:t>
      </w:r>
    </w:p>
    <w:p w:rsidR="00151704" w:rsidRPr="00151704" w:rsidRDefault="00151704" w:rsidP="00151704">
      <w:pPr>
        <w:pStyle w:val="ListParagraph"/>
        <w:numPr>
          <w:ilvl w:val="0"/>
          <w:numId w:val="32"/>
        </w:numPr>
      </w:pPr>
      <w:r>
        <w:t>Install VS2017 update to test the latest version of .NET core.</w:t>
      </w:r>
    </w:p>
    <w:p w:rsidR="005666AD" w:rsidRDefault="005666AD" w:rsidP="0034350A">
      <w:pPr>
        <w:pStyle w:val="Heading3"/>
      </w:pPr>
      <w:r>
        <w:t xml:space="preserve">Steps: </w:t>
      </w:r>
    </w:p>
    <w:p w:rsidR="005666AD" w:rsidRDefault="005666AD" w:rsidP="005666AD">
      <w:pPr>
        <w:pStyle w:val="ListParagraph"/>
        <w:numPr>
          <w:ilvl w:val="0"/>
          <w:numId w:val="31"/>
        </w:numPr>
      </w:pPr>
      <w:r>
        <w:t xml:space="preserve">Create a .NET core sample </w:t>
      </w:r>
    </w:p>
    <w:p w:rsidR="005666AD" w:rsidRDefault="005666AD" w:rsidP="005666AD">
      <w:pPr>
        <w:pStyle w:val="ListParagraph"/>
        <w:numPr>
          <w:ilvl w:val="0"/>
          <w:numId w:val="31"/>
        </w:numPr>
      </w:pPr>
      <w:r>
        <w:t xml:space="preserve">Configure the project </w:t>
      </w:r>
      <w:r w:rsidR="00151704">
        <w:t>to target multiple frameworks</w:t>
      </w:r>
    </w:p>
    <w:p w:rsidR="00142538" w:rsidRDefault="00142538" w:rsidP="005666AD">
      <w:pPr>
        <w:pStyle w:val="ListParagraph"/>
        <w:numPr>
          <w:ilvl w:val="0"/>
          <w:numId w:val="31"/>
        </w:numPr>
      </w:pPr>
      <w:r>
        <w:t xml:space="preserve">Add multiple projects for different frameworks </w:t>
      </w:r>
    </w:p>
    <w:p w:rsidR="00151704" w:rsidRDefault="00151704" w:rsidP="005666AD">
      <w:pPr>
        <w:pStyle w:val="ListParagraph"/>
        <w:numPr>
          <w:ilvl w:val="0"/>
          <w:numId w:val="31"/>
        </w:numPr>
      </w:pPr>
      <w:r>
        <w:t xml:space="preserve">Add our components to view page </w:t>
      </w:r>
      <w:r w:rsidR="0034350A">
        <w:t>to test the components</w:t>
      </w:r>
      <w:r w:rsidR="00142538">
        <w:t xml:space="preserve"> to the project in which our components </w:t>
      </w:r>
      <w:r w:rsidR="0069584D">
        <w:t>need</w:t>
      </w:r>
      <w:r w:rsidR="00142538">
        <w:t xml:space="preserve"> to be tested</w:t>
      </w:r>
    </w:p>
    <w:p w:rsidR="00151704" w:rsidRDefault="00E52244" w:rsidP="0034350A">
      <w:pPr>
        <w:pStyle w:val="Heading3"/>
      </w:pPr>
      <w:r>
        <w:t>Future scope</w:t>
      </w:r>
      <w:bookmarkStart w:id="0" w:name="_GoBack"/>
      <w:bookmarkEnd w:id="0"/>
    </w:p>
    <w:p w:rsidR="00E52244" w:rsidRDefault="00E52244" w:rsidP="00E52244">
      <w:pPr>
        <w:pStyle w:val="ListParagraph"/>
        <w:numPr>
          <w:ilvl w:val="0"/>
          <w:numId w:val="33"/>
        </w:numPr>
      </w:pPr>
      <w:r>
        <w:t>Error handling</w:t>
      </w:r>
    </w:p>
    <w:p w:rsidR="00E52244" w:rsidRDefault="00E52244" w:rsidP="00E52244">
      <w:pPr>
        <w:pStyle w:val="ListParagraph"/>
        <w:numPr>
          <w:ilvl w:val="0"/>
          <w:numId w:val="33"/>
        </w:numPr>
      </w:pPr>
      <w:r>
        <w:t xml:space="preserve">Add options to select the </w:t>
      </w:r>
      <w:proofErr w:type="spellStart"/>
      <w:r>
        <w:t>Syncfusion</w:t>
      </w:r>
      <w:proofErr w:type="spellEnd"/>
      <w:r>
        <w:t xml:space="preserve"> product version and .NET framework version</w:t>
      </w:r>
    </w:p>
    <w:p w:rsidR="00E52244" w:rsidRPr="00855982" w:rsidRDefault="00581E13" w:rsidP="00E52244">
      <w:pPr>
        <w:pStyle w:val="ListParagraph"/>
        <w:numPr>
          <w:ilvl w:val="0"/>
          <w:numId w:val="33"/>
        </w:numPr>
      </w:pPr>
      <w:r>
        <w:t>Options to get the user code via upload option and add samples to the existing project</w:t>
      </w:r>
    </w:p>
    <w:sectPr w:rsidR="00E52244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75F" w:rsidRDefault="008B075F" w:rsidP="00855982">
      <w:pPr>
        <w:spacing w:after="0" w:line="240" w:lineRule="auto"/>
      </w:pPr>
      <w:r>
        <w:separator/>
      </w:r>
    </w:p>
  </w:endnote>
  <w:endnote w:type="continuationSeparator" w:id="0">
    <w:p w:rsidR="008B075F" w:rsidRDefault="008B075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5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75F" w:rsidRDefault="008B075F" w:rsidP="00855982">
      <w:pPr>
        <w:spacing w:after="0" w:line="240" w:lineRule="auto"/>
      </w:pPr>
      <w:r>
        <w:separator/>
      </w:r>
    </w:p>
  </w:footnote>
  <w:footnote w:type="continuationSeparator" w:id="0">
    <w:p w:rsidR="008B075F" w:rsidRDefault="008B075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B21F56"/>
    <w:multiLevelType w:val="hybridMultilevel"/>
    <w:tmpl w:val="DDC8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85A59"/>
    <w:multiLevelType w:val="hybridMultilevel"/>
    <w:tmpl w:val="FCEC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4EF6077"/>
    <w:multiLevelType w:val="hybridMultilevel"/>
    <w:tmpl w:val="2ED6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178FA"/>
    <w:multiLevelType w:val="hybridMultilevel"/>
    <w:tmpl w:val="3C64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7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AD"/>
    <w:rsid w:val="000A3A4A"/>
    <w:rsid w:val="00142538"/>
    <w:rsid w:val="00151704"/>
    <w:rsid w:val="001D4362"/>
    <w:rsid w:val="0034350A"/>
    <w:rsid w:val="005666AD"/>
    <w:rsid w:val="00581E13"/>
    <w:rsid w:val="0069584D"/>
    <w:rsid w:val="007833A7"/>
    <w:rsid w:val="008062EF"/>
    <w:rsid w:val="00855982"/>
    <w:rsid w:val="008B075F"/>
    <w:rsid w:val="00A10484"/>
    <w:rsid w:val="00A17BA1"/>
    <w:rsid w:val="00E5224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2358"/>
  <w15:chartTrackingRefBased/>
  <w15:docId w15:val="{933FEDCC-3522-4FBE-90C2-E0F2C6C7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6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loganat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 L.</dc:creator>
  <cp:lastModifiedBy>Deepa L.</cp:lastModifiedBy>
  <cp:revision>9</cp:revision>
  <dcterms:created xsi:type="dcterms:W3CDTF">2018-06-27T11:29:00Z</dcterms:created>
  <dcterms:modified xsi:type="dcterms:W3CDTF">2018-06-29T05:33:00Z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